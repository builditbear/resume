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1644"/>
        <w:gridCol w:w="174"/>
        <w:gridCol w:w="1364"/>
        <w:gridCol w:w="1526"/>
        <w:gridCol w:w="172"/>
        <w:gridCol w:w="1378"/>
        <w:gridCol w:w="1544"/>
      </w:tblGrid>
      <w:tr w:rsidR="00F316AD" w:rsidRPr="001700F2" w14:paraId="629B43EF" w14:textId="77777777" w:rsidTr="0040233B">
        <w:trPr>
          <w:trHeight w:val="1292"/>
        </w:trPr>
        <w:tc>
          <w:tcPr>
            <w:tcW w:w="9300" w:type="dxa"/>
            <w:gridSpan w:val="8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2F4F8AFF" w14:textId="5DD5566C" w:rsidR="00F316AD" w:rsidRPr="0038318E" w:rsidRDefault="00CD751E" w:rsidP="00CD751E">
            <w:pPr>
              <w:pStyle w:val="Title"/>
              <w:rPr>
                <w:sz w:val="32"/>
                <w:szCs w:val="32"/>
              </w:rPr>
            </w:pPr>
            <w:r w:rsidRPr="0038318E">
              <w:rPr>
                <w:sz w:val="32"/>
                <w:szCs w:val="32"/>
              </w:rPr>
              <w:t>Brandon Chavez</w:t>
            </w:r>
          </w:p>
          <w:p w14:paraId="1C489B3D" w14:textId="358D2F97" w:rsidR="00CD751E" w:rsidRPr="0038318E" w:rsidRDefault="00E17821" w:rsidP="00D20DA9">
            <w:pPr>
              <w:pStyle w:val="Sub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 End Developer</w:t>
            </w:r>
          </w:p>
          <w:p w14:paraId="19941FF9" w14:textId="14CE8CC2" w:rsidR="00F316AD" w:rsidRPr="0038318E" w:rsidRDefault="00CD751E" w:rsidP="00D20DA9">
            <w:pPr>
              <w:pStyle w:val="Subtitle"/>
              <w:rPr>
                <w:sz w:val="18"/>
                <w:szCs w:val="18"/>
              </w:rPr>
            </w:pPr>
            <w:r w:rsidRPr="0038318E">
              <w:rPr>
                <w:sz w:val="18"/>
                <w:szCs w:val="18"/>
              </w:rPr>
              <w:t>3100 Ferry Ave Apt C212, Bellingham WA, 98225</w:t>
            </w:r>
            <w:r w:rsidR="00F316AD" w:rsidRPr="0038318E">
              <w:rPr>
                <w:sz w:val="18"/>
                <w:szCs w:val="18"/>
              </w:rPr>
              <w:t xml:space="preserve"> </w:t>
            </w:r>
          </w:p>
        </w:tc>
      </w:tr>
      <w:tr w:rsidR="00772775" w:rsidRPr="001700F2" w14:paraId="4EE499EE" w14:textId="77777777" w:rsidTr="00C740D5">
        <w:trPr>
          <w:trHeight w:val="390"/>
        </w:trPr>
        <w:tc>
          <w:tcPr>
            <w:tcW w:w="3316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798A15AA" w14:textId="071575E5" w:rsidR="00772775" w:rsidRPr="00CD751E" w:rsidRDefault="00772775" w:rsidP="00772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(360)721-9323</w:t>
            </w:r>
          </w:p>
        </w:tc>
        <w:tc>
          <w:tcPr>
            <w:tcW w:w="3062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416E25E6" w14:textId="7C222354" w:rsidR="00772775" w:rsidRPr="00CD751E" w:rsidRDefault="00D822E2" w:rsidP="00CD751E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772775" w:rsidRPr="00D70BDB">
                <w:rPr>
                  <w:rStyle w:val="Hyperlink"/>
                  <w:color w:val="242935" w:themeColor="accent1" w:themeShade="BF"/>
                  <w:sz w:val="20"/>
                  <w:szCs w:val="20"/>
                </w:rPr>
                <w:t>https://github.com/builditbear</w:t>
              </w:r>
            </w:hyperlink>
          </w:p>
        </w:tc>
        <w:tc>
          <w:tcPr>
            <w:tcW w:w="2922" w:type="dxa"/>
            <w:gridSpan w:val="2"/>
            <w:tcBorders>
              <w:top w:val="single" w:sz="24" w:space="0" w:color="BF9268" w:themeColor="accent2"/>
            </w:tcBorders>
            <w:vAlign w:val="center"/>
          </w:tcPr>
          <w:p w14:paraId="39B0CE3C" w14:textId="10E89313" w:rsidR="00772775" w:rsidRPr="00CD751E" w:rsidRDefault="00772775" w:rsidP="00CD751E">
            <w:pPr>
              <w:jc w:val="center"/>
              <w:rPr>
                <w:sz w:val="18"/>
                <w:szCs w:val="18"/>
              </w:rPr>
            </w:pPr>
            <w:r w:rsidRPr="00CD751E">
              <w:rPr>
                <w:sz w:val="18"/>
                <w:szCs w:val="18"/>
              </w:rPr>
              <w:t>brandon.</w:t>
            </w:r>
            <w:r w:rsidR="00EC7FAB">
              <w:rPr>
                <w:sz w:val="18"/>
                <w:szCs w:val="18"/>
              </w:rPr>
              <w:t>nan</w:t>
            </w:r>
            <w:r w:rsidRPr="00CD751E">
              <w:rPr>
                <w:sz w:val="18"/>
                <w:szCs w:val="18"/>
              </w:rPr>
              <w:t>.chavez@gmail.com</w:t>
            </w:r>
          </w:p>
        </w:tc>
      </w:tr>
      <w:tr w:rsidR="005319EE" w:rsidRPr="001700F2" w14:paraId="11986B1C" w14:textId="77777777" w:rsidTr="00C740D5">
        <w:trPr>
          <w:trHeight w:val="199"/>
        </w:trPr>
        <w:tc>
          <w:tcPr>
            <w:tcW w:w="1498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BCA72CB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 w:val="restart"/>
            <w:shd w:val="clear" w:color="auto" w:fill="303848" w:themeFill="accent1"/>
            <w:vAlign w:val="center"/>
          </w:tcPr>
          <w:p w14:paraId="60A2A88A" w14:textId="27345675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Education</w:t>
            </w:r>
          </w:p>
        </w:tc>
        <w:tc>
          <w:tcPr>
            <w:tcW w:w="1538" w:type="dxa"/>
            <w:gridSpan w:val="2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0BF6BEC1" w14:textId="793D3295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46CA5F7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 w:val="restart"/>
            <w:shd w:val="clear" w:color="auto" w:fill="303848" w:themeFill="accent1"/>
            <w:vAlign w:val="center"/>
          </w:tcPr>
          <w:p w14:paraId="5CBD4E9E" w14:textId="06199E7C" w:rsidR="005319EE" w:rsidRPr="005319EE" w:rsidRDefault="005319EE" w:rsidP="005319EE">
            <w:pPr>
              <w:jc w:val="center"/>
              <w:rPr>
                <w:noProof/>
                <w:spacing w:val="40"/>
              </w:rPr>
            </w:pPr>
            <w:r w:rsidRPr="005319EE">
              <w:rPr>
                <w:noProof/>
                <w:color w:val="FFFFFF" w:themeColor="background1"/>
                <w:spacing w:val="40"/>
              </w:rPr>
              <w:t>Skills</w:t>
            </w:r>
          </w:p>
        </w:tc>
        <w:tc>
          <w:tcPr>
            <w:tcW w:w="1544" w:type="dxa"/>
            <w:tcBorders>
              <w:bottom w:val="single" w:sz="18" w:space="0" w:color="BF9268" w:themeColor="accent2"/>
            </w:tcBorders>
            <w:shd w:val="clear" w:color="auto" w:fill="FFFFFF" w:themeFill="background1"/>
          </w:tcPr>
          <w:p w14:paraId="33AD1200" w14:textId="18A32B8C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5319EE" w:rsidRPr="001700F2" w14:paraId="27BB2184" w14:textId="77777777" w:rsidTr="00C740D5">
        <w:trPr>
          <w:trHeight w:val="225"/>
        </w:trPr>
        <w:tc>
          <w:tcPr>
            <w:tcW w:w="1498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3F204C68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644" w:type="dxa"/>
            <w:vMerge/>
            <w:shd w:val="clear" w:color="auto" w:fill="303848" w:themeFill="accent1"/>
          </w:tcPr>
          <w:p w14:paraId="551FFDC2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38" w:type="dxa"/>
            <w:gridSpan w:val="2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4756DC5C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26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A5089F0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  <w:tc>
          <w:tcPr>
            <w:tcW w:w="1550" w:type="dxa"/>
            <w:gridSpan w:val="2"/>
            <w:vMerge/>
            <w:shd w:val="clear" w:color="auto" w:fill="303848" w:themeFill="accent1"/>
          </w:tcPr>
          <w:p w14:paraId="2EC8B832" w14:textId="77777777" w:rsidR="005319EE" w:rsidRPr="001700F2" w:rsidRDefault="005319EE" w:rsidP="005319EE">
            <w:pPr>
              <w:jc w:val="center"/>
              <w:rPr>
                <w:noProof/>
              </w:rPr>
            </w:pPr>
          </w:p>
        </w:tc>
        <w:tc>
          <w:tcPr>
            <w:tcW w:w="1544" w:type="dxa"/>
            <w:tcBorders>
              <w:top w:val="single" w:sz="18" w:space="0" w:color="BF9268" w:themeColor="accent2"/>
            </w:tcBorders>
            <w:shd w:val="clear" w:color="auto" w:fill="FFFFFF" w:themeFill="background1"/>
          </w:tcPr>
          <w:p w14:paraId="654F213E" w14:textId="77777777" w:rsidR="005319EE" w:rsidRPr="001700F2" w:rsidRDefault="005319EE" w:rsidP="009610FC">
            <w:pPr>
              <w:jc w:val="both"/>
              <w:rPr>
                <w:noProof/>
              </w:rPr>
            </w:pPr>
          </w:p>
        </w:tc>
      </w:tr>
      <w:tr w:rsidR="000E1D9F" w:rsidRPr="001700F2" w14:paraId="2147CB14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93826E" w14:textId="77777777" w:rsidR="003902CC" w:rsidRPr="004F419A" w:rsidRDefault="003902CC" w:rsidP="003902CC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4F419A">
              <w:rPr>
                <w:b/>
                <w:bCs/>
                <w:color w:val="000000" w:themeColor="text1"/>
                <w:szCs w:val="20"/>
              </w:rPr>
              <w:t>Bachelor of Science in Computer Science</w:t>
            </w:r>
          </w:p>
          <w:p w14:paraId="26FF6997" w14:textId="77777777" w:rsidR="003902CC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Western Governors University</w:t>
            </w:r>
          </w:p>
          <w:p w14:paraId="0A8FA667" w14:textId="2F827F1A" w:rsidR="000E1D9F" w:rsidRPr="004F419A" w:rsidRDefault="003902CC" w:rsidP="003902C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April of 2022 – Competency Based Grading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2B6E848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Languages</w:t>
            </w:r>
          </w:p>
          <w:p w14:paraId="1F51D43C" w14:textId="67ADBD79" w:rsidR="000E1D9F" w:rsidRPr="004F419A" w:rsidRDefault="000E1D9F" w:rsidP="000E1D9F">
            <w:pPr>
              <w:spacing w:line="276" w:lineRule="auto"/>
              <w:jc w:val="center"/>
            </w:pPr>
            <w:r w:rsidRPr="004F419A">
              <w:rPr>
                <w:sz w:val="20"/>
              </w:rPr>
              <w:t>Java, JavaScript,</w:t>
            </w:r>
            <w:r w:rsidR="00D365DB">
              <w:rPr>
                <w:sz w:val="20"/>
              </w:rPr>
              <w:t xml:space="preserve"> </w:t>
            </w:r>
            <w:r w:rsidRPr="004F419A">
              <w:rPr>
                <w:sz w:val="20"/>
              </w:rPr>
              <w:t>Python, HTML, CSS, PostgreSQL</w:t>
            </w:r>
          </w:p>
        </w:tc>
      </w:tr>
      <w:tr w:rsidR="000E1D9F" w:rsidRPr="001700F2" w14:paraId="64A82C9C" w14:textId="77777777" w:rsidTr="009B47D4">
        <w:trPr>
          <w:trHeight w:val="20"/>
        </w:trPr>
        <w:tc>
          <w:tcPr>
            <w:tcW w:w="468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4E56029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Associate of Arts and Sciences with Honors</w:t>
            </w:r>
          </w:p>
          <w:p w14:paraId="3EA6BBD1" w14:textId="77777777" w:rsidR="000E1D9F" w:rsidRPr="004F419A" w:rsidRDefault="000E1D9F" w:rsidP="000E1D9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Whatcom Community College</w:t>
            </w:r>
          </w:p>
          <w:p w14:paraId="5FFB82C9" w14:textId="1D80203D" w:rsidR="000E1D9F" w:rsidRPr="004F419A" w:rsidRDefault="000E1D9F" w:rsidP="000E1D9F">
            <w:pPr>
              <w:pStyle w:val="Text"/>
              <w:spacing w:line="276" w:lineRule="auto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4F419A">
              <w:rPr>
                <w:color w:val="000000" w:themeColor="text1"/>
                <w:szCs w:val="20"/>
              </w:rPr>
              <w:t>March of 2018 – 3.83 GPA</w:t>
            </w:r>
          </w:p>
        </w:tc>
        <w:tc>
          <w:tcPr>
            <w:tcW w:w="4620" w:type="dxa"/>
            <w:gridSpan w:val="4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6F529AD" w14:textId="77777777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b/>
                <w:bCs/>
                <w:sz w:val="20"/>
                <w:szCs w:val="20"/>
              </w:rPr>
              <w:t>Soft</w:t>
            </w:r>
          </w:p>
          <w:p w14:paraId="4ED536E7" w14:textId="6D9E68D8" w:rsidR="000E1D9F" w:rsidRPr="004F419A" w:rsidRDefault="000E1D9F" w:rsidP="000E1D9F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4F419A">
              <w:rPr>
                <w:sz w:val="20"/>
                <w:szCs w:val="20"/>
              </w:rPr>
              <w:t>Self-mo</w:t>
            </w:r>
            <w:r w:rsidR="00335513">
              <w:rPr>
                <w:sz w:val="20"/>
                <w:szCs w:val="20"/>
              </w:rPr>
              <w:t>ti</w:t>
            </w:r>
            <w:r w:rsidRPr="004F419A">
              <w:rPr>
                <w:sz w:val="20"/>
                <w:szCs w:val="20"/>
              </w:rPr>
              <w:t>vated, team-oriented, investigative, inquisitive, patient, empathetic, stress tolerant.</w:t>
            </w:r>
          </w:p>
        </w:tc>
      </w:tr>
      <w:tr w:rsidR="009B211A" w:rsidRPr="001700F2" w14:paraId="0A63473A" w14:textId="77777777" w:rsidTr="00C740D5">
        <w:trPr>
          <w:trHeight w:val="43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27F7EB2B" w14:textId="77777777" w:rsidR="0089103E" w:rsidRDefault="00EC7FAB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Tech</w:t>
            </w:r>
            <w:r w:rsidR="00B13361" w:rsidRPr="0089103E">
              <w:rPr>
                <w:b/>
                <w:bCs/>
                <w:spacing w:val="40"/>
                <w:u w:val="single"/>
              </w:rPr>
              <w:t xml:space="preserve"> </w:t>
            </w:r>
          </w:p>
          <w:p w14:paraId="5A468A77" w14:textId="7B9BED9F" w:rsidR="00B13361" w:rsidRPr="0089103E" w:rsidRDefault="00B13361" w:rsidP="00B13361">
            <w:pPr>
              <w:pStyle w:val="Heading2"/>
              <w:spacing w:line="360" w:lineRule="auto"/>
              <w:jc w:val="center"/>
              <w:rPr>
                <w:b/>
                <w:bCs/>
                <w:spacing w:val="40"/>
                <w:u w:val="single"/>
              </w:rPr>
            </w:pPr>
            <w:r w:rsidRPr="0089103E">
              <w:rPr>
                <w:b/>
                <w:bCs/>
                <w:spacing w:val="40"/>
                <w:u w:val="single"/>
              </w:rPr>
              <w:t>Proficiencies</w:t>
            </w: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5F3AED04" w14:textId="6EF4B274" w:rsidR="00CD751E" w:rsidRPr="001700F2" w:rsidRDefault="00CD751E" w:rsidP="00CD751E">
            <w:pPr>
              <w:pStyle w:val="Heading1"/>
            </w:pPr>
            <w:r>
              <w:t xml:space="preserve"> </w:t>
            </w:r>
            <w:r w:rsidR="00C740D5">
              <w:t>Projects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72A3A0F8" w14:textId="77777777" w:rsidR="00CD751E" w:rsidRPr="001700F2" w:rsidRDefault="00CD751E" w:rsidP="00CD751E"/>
        </w:tc>
      </w:tr>
      <w:tr w:rsidR="009B211A" w:rsidRPr="001700F2" w14:paraId="149EAD06" w14:textId="77777777" w:rsidTr="00C740D5">
        <w:trPr>
          <w:trHeight w:val="189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1DB03CBC" w14:textId="77777777" w:rsidR="00CD751E" w:rsidRPr="001700F2" w:rsidRDefault="00CD751E" w:rsidP="00CD751E">
            <w:pPr>
              <w:pStyle w:val="Heading2"/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0D16C8C6" w14:textId="77777777" w:rsidR="00CD751E" w:rsidRPr="001700F2" w:rsidRDefault="00CD751E" w:rsidP="00CD751E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3E210A8E" w14:textId="77777777" w:rsidR="00CD751E" w:rsidRPr="001700F2" w:rsidRDefault="00CD751E" w:rsidP="00CD751E"/>
        </w:tc>
      </w:tr>
      <w:tr w:rsidR="00C740D5" w:rsidRPr="001700F2" w14:paraId="568B7081" w14:textId="77777777" w:rsidTr="001058E0">
        <w:trPr>
          <w:trHeight w:val="4752"/>
        </w:trPr>
        <w:tc>
          <w:tcPr>
            <w:tcW w:w="3316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7426D861" w14:textId="72C31F29" w:rsidR="00F860ED" w:rsidRDefault="00F860E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React.js</w:t>
            </w:r>
          </w:p>
          <w:p w14:paraId="7829AC79" w14:textId="03E65E03" w:rsidR="00F860ED" w:rsidRDefault="00F860ED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  <w:p w14:paraId="4606D9E4" w14:textId="5C7D2A14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Git</w:t>
            </w:r>
          </w:p>
          <w:p w14:paraId="13D9B40B" w14:textId="2C608B02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Bootstrap</w:t>
            </w:r>
          </w:p>
          <w:p w14:paraId="501E5627" w14:textId="14C2138B" w:rsidR="00794D87" w:rsidRPr="00794D87" w:rsidRDefault="00794D87" w:rsidP="00794D87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Express.js</w:t>
            </w:r>
          </w:p>
          <w:p w14:paraId="6E923984" w14:textId="725737AF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Mongo DB</w:t>
            </w:r>
          </w:p>
          <w:p w14:paraId="170023FF" w14:textId="3F441558" w:rsidR="00794D87" w:rsidRPr="00F860ED" w:rsidRDefault="00794D87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  <w:p w14:paraId="0AA8AD8D" w14:textId="035F9A5B" w:rsid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Figma</w:t>
            </w:r>
          </w:p>
          <w:p w14:paraId="65C01983" w14:textId="5AAEFE80" w:rsidR="0028084F" w:rsidRDefault="0028084F" w:rsidP="0028084F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Postman</w:t>
            </w:r>
          </w:p>
          <w:p w14:paraId="66750796" w14:textId="77777777" w:rsidR="00C740D5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VS Code</w:t>
            </w:r>
          </w:p>
          <w:p w14:paraId="4185A810" w14:textId="579A6F5C" w:rsidR="00F860ED" w:rsidRPr="00F860ED" w:rsidRDefault="00F860ED" w:rsidP="00F860ED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IntelliJ Idea</w:t>
            </w:r>
          </w:p>
          <w:p w14:paraId="7CAC4C30" w14:textId="19EB6497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VIM</w:t>
            </w:r>
          </w:p>
          <w:p w14:paraId="77C6E1DC" w14:textId="77C8AF8B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Trello</w:t>
            </w:r>
          </w:p>
          <w:p w14:paraId="56F4059B" w14:textId="6A87E7FE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Bash</w:t>
            </w:r>
          </w:p>
          <w:p w14:paraId="7959A3CE" w14:textId="56312521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JavaFX / Open FX</w:t>
            </w:r>
          </w:p>
          <w:p w14:paraId="3EC3B4B4" w14:textId="69301233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Linux (</w:t>
            </w:r>
            <w:r>
              <w:rPr>
                <w:sz w:val="20"/>
                <w:szCs w:val="20"/>
              </w:rPr>
              <w:t>Debian-based</w:t>
            </w:r>
            <w:r w:rsidRPr="00EC7FAB">
              <w:rPr>
                <w:sz w:val="20"/>
                <w:szCs w:val="20"/>
              </w:rPr>
              <w:t>) incl. WSL2</w:t>
            </w:r>
          </w:p>
          <w:p w14:paraId="2E0DAFD2" w14:textId="77777777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Windows 10/11</w:t>
            </w:r>
          </w:p>
          <w:p w14:paraId="7D80C7E3" w14:textId="658CC6A5" w:rsidR="00C740D5" w:rsidRPr="00EC7FAB" w:rsidRDefault="00C740D5" w:rsidP="009F4818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sz w:val="20"/>
                <w:szCs w:val="20"/>
              </w:rPr>
            </w:pPr>
            <w:r w:rsidRPr="00EC7FAB">
              <w:rPr>
                <w:sz w:val="20"/>
                <w:szCs w:val="20"/>
              </w:rPr>
              <w:t>Mac OS</w:t>
            </w:r>
          </w:p>
        </w:tc>
        <w:tc>
          <w:tcPr>
            <w:tcW w:w="5984" w:type="dxa"/>
            <w:gridSpan w:val="5"/>
            <w:vAlign w:val="center"/>
          </w:tcPr>
          <w:p w14:paraId="64DE987C" w14:textId="77777777" w:rsidR="00C740D5" w:rsidRPr="000D0B35" w:rsidRDefault="00C740D5" w:rsidP="0098677C">
            <w:p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 w:rsidRPr="00964164">
              <w:rPr>
                <w:b/>
                <w:bCs/>
                <w:color w:val="242935" w:themeColor="accent1" w:themeShade="BF"/>
                <w:sz w:val="20"/>
                <w:szCs w:val="20"/>
              </w:rPr>
              <w:t>Portfolio Website</w:t>
            </w:r>
            <w:r w:rsidRPr="000D0B35">
              <w:rPr>
                <w:color w:val="242935" w:themeColor="accent1" w:themeShade="BF"/>
                <w:sz w:val="20"/>
                <w:szCs w:val="20"/>
              </w:rPr>
              <w:t xml:space="preserve"> (ongoing)</w:t>
            </w:r>
          </w:p>
          <w:p w14:paraId="4A8CBEDD" w14:textId="4803D08F" w:rsidR="00C740D5" w:rsidRPr="005641F2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 xml:space="preserve">Personal site </w:t>
            </w:r>
            <w:r w:rsidR="004F419A" w:rsidRPr="005641F2">
              <w:rPr>
                <w:color w:val="242935" w:themeColor="accent1" w:themeShade="BF"/>
                <w:sz w:val="20"/>
                <w:szCs w:val="20"/>
              </w:rPr>
              <w:t xml:space="preserve">with front-end </w:t>
            </w:r>
            <w:r w:rsidRPr="005641F2">
              <w:rPr>
                <w:color w:val="242935" w:themeColor="accent1" w:themeShade="BF"/>
                <w:sz w:val="20"/>
                <w:szCs w:val="20"/>
              </w:rPr>
              <w:t>crafted in vanilla HTML, CSS, and JS, feat. original graphic assets drawn in Illustrator/Figma.</w:t>
            </w:r>
          </w:p>
          <w:p w14:paraId="07B6F77A" w14:textId="5649D74D" w:rsidR="004F419A" w:rsidRPr="005641F2" w:rsidRDefault="004F419A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Back-end written using Express.js framework</w:t>
            </w:r>
            <w:r w:rsidR="00E016D6">
              <w:rPr>
                <w:color w:val="242935" w:themeColor="accent1" w:themeShade="BF"/>
                <w:sz w:val="20"/>
                <w:szCs w:val="20"/>
              </w:rPr>
              <w:t>.</w:t>
            </w:r>
          </w:p>
          <w:p w14:paraId="44701E92" w14:textId="77777777" w:rsidR="005641F2" w:rsidRPr="005641F2" w:rsidRDefault="005641F2" w:rsidP="005641F2">
            <w:pPr>
              <w:pStyle w:val="Text"/>
              <w:spacing w:line="276" w:lineRule="auto"/>
              <w:rPr>
                <w:color w:val="242935" w:themeColor="accent1" w:themeShade="BF"/>
                <w:szCs w:val="20"/>
              </w:rPr>
            </w:pPr>
            <w:r w:rsidRPr="005641F2">
              <w:rPr>
                <w:b/>
                <w:bCs/>
                <w:color w:val="242935" w:themeColor="accent1" w:themeShade="BF"/>
                <w:szCs w:val="20"/>
              </w:rPr>
              <w:t xml:space="preserve">Feesaurus-JS </w:t>
            </w:r>
            <w:r w:rsidRPr="005641F2">
              <w:rPr>
                <w:color w:val="242935" w:themeColor="accent1" w:themeShade="BF"/>
                <w:szCs w:val="20"/>
              </w:rPr>
              <w:t>(ongoing)</w:t>
            </w:r>
          </w:p>
          <w:p w14:paraId="1E623869" w14:textId="0A1B1968" w:rsidR="005641F2" w:rsidRPr="00523DBC" w:rsidRDefault="005641F2" w:rsidP="005641F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React web app offering fast vision insurance fee calculation with an emphasis on ease-of-use.</w:t>
            </w:r>
          </w:p>
          <w:p w14:paraId="4CAA58C9" w14:textId="5F261EA9" w:rsidR="00523DBC" w:rsidRDefault="00523DBC" w:rsidP="00523DBC">
            <w:p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>
              <w:rPr>
                <w:b/>
                <w:bCs/>
                <w:color w:val="242935" w:themeColor="accent1" w:themeShade="BF"/>
                <w:sz w:val="20"/>
                <w:szCs w:val="20"/>
              </w:rPr>
              <w:t>Peek.MD</w:t>
            </w:r>
          </w:p>
          <w:p w14:paraId="729084F1" w14:textId="35B069F5" w:rsidR="00523DBC" w:rsidRPr="00523DBC" w:rsidRDefault="00523DBC" w:rsidP="00523DB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>
              <w:rPr>
                <w:color w:val="242935" w:themeColor="accent1" w:themeShade="BF"/>
                <w:sz w:val="20"/>
                <w:szCs w:val="20"/>
              </w:rPr>
              <w:t>React web app providing a searchable and filterable list of healthcare providers.</w:t>
            </w:r>
          </w:p>
          <w:p w14:paraId="1482FAC1" w14:textId="4D680DEE" w:rsidR="00C740D5" w:rsidRPr="005641F2" w:rsidRDefault="00C740D5" w:rsidP="0098677C">
            <w:pPr>
              <w:spacing w:line="276" w:lineRule="auto"/>
              <w:rPr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b/>
                <w:bCs/>
                <w:color w:val="242935" w:themeColor="accent1" w:themeShade="BF"/>
                <w:sz w:val="20"/>
                <w:szCs w:val="20"/>
              </w:rPr>
              <w:t>Part-Parrot</w:t>
            </w:r>
          </w:p>
          <w:p w14:paraId="7FDA891D" w14:textId="63D9287A" w:rsidR="00C740D5" w:rsidRPr="005641F2" w:rsidRDefault="00C740D5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Lightweight product inventory system written in Java with a JavaFX-based GUI.</w:t>
            </w:r>
          </w:p>
          <w:p w14:paraId="212D00FB" w14:textId="5F2E353E" w:rsidR="00332FAE" w:rsidRPr="005641F2" w:rsidRDefault="00332FAE" w:rsidP="005641F2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bCs/>
                <w:color w:val="242935" w:themeColor="accent1" w:themeShade="BF"/>
                <w:sz w:val="20"/>
                <w:szCs w:val="20"/>
              </w:rPr>
            </w:pPr>
            <w:r w:rsidRPr="005641F2">
              <w:rPr>
                <w:color w:val="242935" w:themeColor="accent1" w:themeShade="BF"/>
                <w:sz w:val="20"/>
                <w:szCs w:val="20"/>
              </w:rPr>
              <w:t>Custom styling via JavaFX CSS.</w:t>
            </w:r>
          </w:p>
        </w:tc>
      </w:tr>
      <w:tr w:rsidR="00FA6384" w:rsidRPr="001700F2" w14:paraId="182AB37F" w14:textId="77777777" w:rsidTr="00C740D5">
        <w:trPr>
          <w:trHeight w:val="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E67DE1A" w14:textId="77777777" w:rsidR="00FA6384" w:rsidRPr="001700F2" w:rsidRDefault="00FA6384" w:rsidP="00FA6384">
            <w:pPr>
              <w:pStyle w:val="Text"/>
            </w:pPr>
          </w:p>
        </w:tc>
        <w:tc>
          <w:tcPr>
            <w:tcW w:w="3062" w:type="dxa"/>
            <w:gridSpan w:val="3"/>
            <w:vMerge w:val="restart"/>
            <w:shd w:val="clear" w:color="auto" w:fill="303848" w:themeFill="accent1"/>
            <w:vAlign w:val="center"/>
          </w:tcPr>
          <w:p w14:paraId="31C07219" w14:textId="2017F985" w:rsidR="00FA6384" w:rsidRPr="00CD751E" w:rsidRDefault="0008289F" w:rsidP="00311468">
            <w:pPr>
              <w:pStyle w:val="Heading1"/>
            </w:pPr>
            <w:r>
              <w:t>Job Experience</w:t>
            </w:r>
          </w:p>
        </w:tc>
        <w:tc>
          <w:tcPr>
            <w:tcW w:w="2922" w:type="dxa"/>
            <w:gridSpan w:val="2"/>
            <w:tcBorders>
              <w:bottom w:val="single" w:sz="18" w:space="0" w:color="BF9268" w:themeColor="accent2"/>
            </w:tcBorders>
          </w:tcPr>
          <w:p w14:paraId="3EE5FD14" w14:textId="77777777" w:rsidR="00FA6384" w:rsidRPr="001700F2" w:rsidRDefault="00FA6384" w:rsidP="00FA6384"/>
        </w:tc>
      </w:tr>
      <w:tr w:rsidR="00FA6384" w:rsidRPr="001700F2" w14:paraId="5BB196C9" w14:textId="77777777" w:rsidTr="00C740D5">
        <w:trPr>
          <w:trHeight w:val="22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3934D0B3" w14:textId="77777777" w:rsidR="00FA6384" w:rsidRPr="001700F2" w:rsidRDefault="00FA6384" w:rsidP="00FA6384">
            <w:pPr>
              <w:pStyle w:val="Text"/>
              <w:rPr>
                <w:spacing w:val="32"/>
              </w:rPr>
            </w:pPr>
          </w:p>
        </w:tc>
        <w:tc>
          <w:tcPr>
            <w:tcW w:w="3062" w:type="dxa"/>
            <w:gridSpan w:val="3"/>
            <w:vMerge/>
            <w:shd w:val="clear" w:color="auto" w:fill="303848" w:themeFill="accent1"/>
            <w:vAlign w:val="center"/>
          </w:tcPr>
          <w:p w14:paraId="3A373A65" w14:textId="77777777" w:rsidR="00FA6384" w:rsidRPr="001700F2" w:rsidRDefault="00FA6384" w:rsidP="00FA6384">
            <w:pPr>
              <w:pStyle w:val="Heading1"/>
            </w:pPr>
          </w:p>
        </w:tc>
        <w:tc>
          <w:tcPr>
            <w:tcW w:w="2922" w:type="dxa"/>
            <w:gridSpan w:val="2"/>
          </w:tcPr>
          <w:p w14:paraId="73C80696" w14:textId="254F8AF3" w:rsidR="00F507E2" w:rsidRPr="001700F2" w:rsidRDefault="00F507E2" w:rsidP="00FA6384"/>
        </w:tc>
      </w:tr>
      <w:tr w:rsidR="00964164" w:rsidRPr="001700F2" w14:paraId="43DD02A4" w14:textId="77777777" w:rsidTr="001058E0">
        <w:trPr>
          <w:trHeight w:val="3600"/>
        </w:trPr>
        <w:tc>
          <w:tcPr>
            <w:tcW w:w="3316" w:type="dxa"/>
            <w:gridSpan w:val="3"/>
            <w:vMerge/>
            <w:shd w:val="clear" w:color="auto" w:fill="F2F2F2" w:themeFill="background1" w:themeFillShade="F2"/>
            <w:vAlign w:val="center"/>
          </w:tcPr>
          <w:p w14:paraId="0D57BCB7" w14:textId="77777777" w:rsidR="00964164" w:rsidRPr="001700F2" w:rsidRDefault="00964164" w:rsidP="00FA6384">
            <w:pPr>
              <w:pStyle w:val="Text"/>
            </w:pPr>
          </w:p>
        </w:tc>
        <w:tc>
          <w:tcPr>
            <w:tcW w:w="5984" w:type="dxa"/>
            <w:gridSpan w:val="5"/>
            <w:vAlign w:val="center"/>
          </w:tcPr>
          <w:p w14:paraId="77E86423" w14:textId="746A6B6F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Certified Dispensing Optician</w:t>
            </w:r>
            <w:r w:rsidRPr="0098677C">
              <w:rPr>
                <w:color w:val="000000" w:themeColor="text1"/>
              </w:rPr>
              <w:t xml:space="preserve"> </w:t>
            </w:r>
            <w:r w:rsidR="0098677C">
              <w:rPr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 xml:space="preserve">June 2020 </w:t>
            </w:r>
            <w:r w:rsidR="00590417" w:rsidRPr="0098677C">
              <w:rPr>
                <w:color w:val="000000" w:themeColor="text1"/>
              </w:rPr>
              <w:t>–</w:t>
            </w:r>
            <w:r w:rsidRPr="0098677C">
              <w:rPr>
                <w:color w:val="000000" w:themeColor="text1"/>
              </w:rPr>
              <w:t xml:space="preserve"> Present</w:t>
            </w:r>
            <w:r w:rsidR="0098677C">
              <w:rPr>
                <w:color w:val="000000" w:themeColor="text1"/>
              </w:rPr>
              <w:t>)</w:t>
            </w:r>
          </w:p>
          <w:p w14:paraId="1747CC81" w14:textId="459B90AD" w:rsidR="00EC3B07" w:rsidRPr="0098677C" w:rsidRDefault="00D92453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Manage</w:t>
            </w:r>
            <w:r w:rsidR="00A82AD7" w:rsidRPr="0098677C">
              <w:rPr>
                <w:sz w:val="20"/>
                <w:szCs w:val="20"/>
              </w:rPr>
              <w:t xml:space="preserve"> </w:t>
            </w:r>
            <w:r w:rsidRPr="0098677C">
              <w:rPr>
                <w:sz w:val="20"/>
                <w:szCs w:val="20"/>
              </w:rPr>
              <w:t xml:space="preserve">prescription eyeglass orders and </w:t>
            </w:r>
            <w:r w:rsidR="0097796E" w:rsidRPr="0098677C">
              <w:rPr>
                <w:sz w:val="20"/>
                <w:szCs w:val="20"/>
              </w:rPr>
              <w:t xml:space="preserve">meeting </w:t>
            </w:r>
            <w:r w:rsidRPr="0098677C">
              <w:rPr>
                <w:sz w:val="20"/>
                <w:szCs w:val="20"/>
              </w:rPr>
              <w:t xml:space="preserve">their </w:t>
            </w:r>
            <w:r w:rsidR="001058E0">
              <w:rPr>
                <w:sz w:val="20"/>
                <w:szCs w:val="20"/>
              </w:rPr>
              <w:t>two-week delivery deadlines.</w:t>
            </w:r>
          </w:p>
          <w:p w14:paraId="0469287B" w14:textId="54EE6E88" w:rsidR="003E26DB" w:rsidRPr="0098677C" w:rsidRDefault="002D173D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Stay abreast</w:t>
            </w:r>
            <w:r w:rsidR="00E846DA" w:rsidRPr="0098677C">
              <w:rPr>
                <w:sz w:val="20"/>
                <w:szCs w:val="20"/>
              </w:rPr>
              <w:t xml:space="preserve"> </w:t>
            </w:r>
            <w:r w:rsidR="00F66F13" w:rsidRPr="0098677C">
              <w:rPr>
                <w:sz w:val="20"/>
                <w:szCs w:val="20"/>
              </w:rPr>
              <w:t>of</w:t>
            </w:r>
            <w:r w:rsidRPr="0098677C">
              <w:rPr>
                <w:sz w:val="20"/>
                <w:szCs w:val="20"/>
              </w:rPr>
              <w:t xml:space="preserve"> new </w:t>
            </w:r>
            <w:r w:rsidR="00E846DA" w:rsidRPr="0098677C">
              <w:rPr>
                <w:sz w:val="20"/>
                <w:szCs w:val="20"/>
              </w:rPr>
              <w:t xml:space="preserve">developments in lens </w:t>
            </w:r>
            <w:r w:rsidRPr="0098677C">
              <w:rPr>
                <w:sz w:val="20"/>
                <w:szCs w:val="20"/>
              </w:rPr>
              <w:t>technology.</w:t>
            </w:r>
          </w:p>
          <w:p w14:paraId="4DB32455" w14:textId="1BA8C5D3" w:rsidR="009860B2" w:rsidRPr="0098677C" w:rsidRDefault="00666FF2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 xml:space="preserve">Use both technical knowledge and critical reasoning to </w:t>
            </w:r>
            <w:r w:rsidR="0008289F" w:rsidRPr="0098677C">
              <w:rPr>
                <w:sz w:val="20"/>
                <w:szCs w:val="20"/>
              </w:rPr>
              <w:t>investi</w:t>
            </w:r>
            <w:r w:rsidR="007258EE" w:rsidRPr="0098677C">
              <w:rPr>
                <w:sz w:val="20"/>
                <w:szCs w:val="20"/>
              </w:rPr>
              <w:t>gate and address patients’ eyeglass concerns.</w:t>
            </w:r>
          </w:p>
          <w:p w14:paraId="29569398" w14:textId="29ED934E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Clinic Manager</w:t>
            </w:r>
            <w:r w:rsidRPr="0098677C">
              <w:rPr>
                <w:i w:val="0"/>
                <w:iCs/>
                <w:color w:val="000000" w:themeColor="text1"/>
              </w:rPr>
              <w:t xml:space="preserve"> </w:t>
            </w:r>
            <w:r w:rsidR="0098677C">
              <w:rPr>
                <w:i w:val="0"/>
                <w:iCs/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>November 2020 – July 2021</w:t>
            </w:r>
            <w:r w:rsidR="0098677C">
              <w:rPr>
                <w:color w:val="000000" w:themeColor="text1"/>
              </w:rPr>
              <w:t>)</w:t>
            </w:r>
          </w:p>
          <w:p w14:paraId="7968F1E0" w14:textId="7C9B53DC" w:rsidR="00964164" w:rsidRPr="0098677C" w:rsidRDefault="002D396E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Handled</w:t>
            </w:r>
            <w:r w:rsidR="00A83E0B" w:rsidRPr="0098677C">
              <w:rPr>
                <w:sz w:val="20"/>
                <w:szCs w:val="20"/>
              </w:rPr>
              <w:t xml:space="preserve"> </w:t>
            </w:r>
            <w:r w:rsidR="006F5446" w:rsidRPr="0098677C">
              <w:rPr>
                <w:sz w:val="20"/>
                <w:szCs w:val="20"/>
              </w:rPr>
              <w:t xml:space="preserve">the organization and </w:t>
            </w:r>
            <w:r w:rsidR="003B2C36" w:rsidRPr="0098677C">
              <w:rPr>
                <w:sz w:val="20"/>
                <w:szCs w:val="20"/>
              </w:rPr>
              <w:t xml:space="preserve">daily operation of a </w:t>
            </w:r>
            <w:r w:rsidR="00A83E0B" w:rsidRPr="0098677C">
              <w:rPr>
                <w:sz w:val="20"/>
                <w:szCs w:val="20"/>
              </w:rPr>
              <w:t>new clinic</w:t>
            </w:r>
            <w:r w:rsidR="00302259" w:rsidRPr="0098677C">
              <w:rPr>
                <w:sz w:val="20"/>
                <w:szCs w:val="20"/>
              </w:rPr>
              <w:t>,</w:t>
            </w:r>
            <w:r w:rsidRPr="0098677C">
              <w:rPr>
                <w:sz w:val="20"/>
                <w:szCs w:val="20"/>
              </w:rPr>
              <w:t xml:space="preserve"> </w:t>
            </w:r>
            <w:r w:rsidR="00A62ED2" w:rsidRPr="0098677C">
              <w:rPr>
                <w:sz w:val="20"/>
                <w:szCs w:val="20"/>
              </w:rPr>
              <w:t xml:space="preserve">resulting in a self-sustaining and </w:t>
            </w:r>
            <w:r w:rsidRPr="0098677C">
              <w:rPr>
                <w:sz w:val="20"/>
                <w:szCs w:val="20"/>
              </w:rPr>
              <w:t xml:space="preserve">rapidly </w:t>
            </w:r>
            <w:r w:rsidR="00A62ED2" w:rsidRPr="0098677C">
              <w:rPr>
                <w:sz w:val="20"/>
                <w:szCs w:val="20"/>
              </w:rPr>
              <w:t>growing practice</w:t>
            </w:r>
            <w:r w:rsidRPr="0098677C">
              <w:rPr>
                <w:sz w:val="20"/>
                <w:szCs w:val="20"/>
              </w:rPr>
              <w:t>.</w:t>
            </w:r>
          </w:p>
          <w:p w14:paraId="4A141F67" w14:textId="4F4FEAFB" w:rsidR="00964164" w:rsidRPr="0098677C" w:rsidRDefault="00964164" w:rsidP="0098677C">
            <w:pPr>
              <w:pStyle w:val="SmallText"/>
              <w:spacing w:line="276" w:lineRule="auto"/>
              <w:rPr>
                <w:color w:val="000000" w:themeColor="text1"/>
              </w:rPr>
            </w:pPr>
            <w:r w:rsidRPr="0098677C">
              <w:rPr>
                <w:b/>
                <w:bCs/>
                <w:i w:val="0"/>
                <w:iCs/>
                <w:color w:val="000000" w:themeColor="text1"/>
              </w:rPr>
              <w:t>Optometric Technician</w:t>
            </w:r>
            <w:r w:rsidRPr="0098677C">
              <w:rPr>
                <w:i w:val="0"/>
                <w:iCs/>
                <w:color w:val="000000" w:themeColor="text1"/>
              </w:rPr>
              <w:t xml:space="preserve"> </w:t>
            </w:r>
            <w:r w:rsidR="0098677C">
              <w:rPr>
                <w:i w:val="0"/>
                <w:iCs/>
                <w:color w:val="000000" w:themeColor="text1"/>
              </w:rPr>
              <w:t>(</w:t>
            </w:r>
            <w:r w:rsidRPr="0098677C">
              <w:rPr>
                <w:color w:val="000000" w:themeColor="text1"/>
              </w:rPr>
              <w:t>January 2019 – June 2020</w:t>
            </w:r>
            <w:r w:rsidR="0098677C">
              <w:rPr>
                <w:color w:val="000000" w:themeColor="text1"/>
              </w:rPr>
              <w:t>)</w:t>
            </w:r>
          </w:p>
          <w:p w14:paraId="7100B998" w14:textId="5B862807" w:rsidR="00964164" w:rsidRPr="0098677C" w:rsidRDefault="00964164" w:rsidP="0098677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98677C">
              <w:rPr>
                <w:sz w:val="20"/>
                <w:szCs w:val="20"/>
              </w:rPr>
              <w:t>Worked closely with eye doctors in a fast-paced setting</w:t>
            </w:r>
            <w:r w:rsidR="001058E0">
              <w:rPr>
                <w:sz w:val="20"/>
                <w:szCs w:val="20"/>
              </w:rPr>
              <w:t>.</w:t>
            </w:r>
          </w:p>
        </w:tc>
      </w:tr>
    </w:tbl>
    <w:p w14:paraId="14D09D34" w14:textId="79E6BEF9" w:rsidR="00A07611" w:rsidRPr="00A07611" w:rsidRDefault="00A07611" w:rsidP="00A07611">
      <w:pPr>
        <w:tabs>
          <w:tab w:val="left" w:pos="1112"/>
        </w:tabs>
      </w:pPr>
    </w:p>
    <w:sectPr w:rsidR="00A07611" w:rsidRPr="00A07611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87E56" w14:textId="77777777" w:rsidR="00D822E2" w:rsidRDefault="00D822E2" w:rsidP="00F316AD">
      <w:r>
        <w:separator/>
      </w:r>
    </w:p>
  </w:endnote>
  <w:endnote w:type="continuationSeparator" w:id="0">
    <w:p w14:paraId="6CB5B2AE" w14:textId="77777777" w:rsidR="00D822E2" w:rsidRDefault="00D822E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A230" w14:textId="77777777" w:rsidR="00D822E2" w:rsidRDefault="00D822E2" w:rsidP="00F316AD">
      <w:r>
        <w:separator/>
      </w:r>
    </w:p>
  </w:footnote>
  <w:footnote w:type="continuationSeparator" w:id="0">
    <w:p w14:paraId="0064349B" w14:textId="77777777" w:rsidR="00D822E2" w:rsidRDefault="00D822E2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0B6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1F0B98" wp14:editId="310C97D1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C80261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0A"/>
    <w:multiLevelType w:val="hybridMultilevel"/>
    <w:tmpl w:val="D6DA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6049"/>
    <w:multiLevelType w:val="hybridMultilevel"/>
    <w:tmpl w:val="5A90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C19C0"/>
    <w:multiLevelType w:val="hybridMultilevel"/>
    <w:tmpl w:val="D93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E5509"/>
    <w:multiLevelType w:val="hybridMultilevel"/>
    <w:tmpl w:val="E2708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4419"/>
    <w:multiLevelType w:val="hybridMultilevel"/>
    <w:tmpl w:val="7CC8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5808"/>
    <w:multiLevelType w:val="hybridMultilevel"/>
    <w:tmpl w:val="2496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B66F4"/>
    <w:multiLevelType w:val="hybridMultilevel"/>
    <w:tmpl w:val="BF70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F1801"/>
    <w:multiLevelType w:val="hybridMultilevel"/>
    <w:tmpl w:val="11E8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D3121"/>
    <w:multiLevelType w:val="hybridMultilevel"/>
    <w:tmpl w:val="DE3A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D4BDA"/>
    <w:multiLevelType w:val="hybridMultilevel"/>
    <w:tmpl w:val="69C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73704"/>
    <w:multiLevelType w:val="hybridMultilevel"/>
    <w:tmpl w:val="B104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373C"/>
    <w:multiLevelType w:val="hybridMultilevel"/>
    <w:tmpl w:val="518C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1E"/>
    <w:rsid w:val="0008289F"/>
    <w:rsid w:val="00085D26"/>
    <w:rsid w:val="000C096D"/>
    <w:rsid w:val="000D0B35"/>
    <w:rsid w:val="000E1D9F"/>
    <w:rsid w:val="000E6823"/>
    <w:rsid w:val="001058E0"/>
    <w:rsid w:val="00122770"/>
    <w:rsid w:val="001274A3"/>
    <w:rsid w:val="00140600"/>
    <w:rsid w:val="001678D1"/>
    <w:rsid w:val="001700F2"/>
    <w:rsid w:val="001871FF"/>
    <w:rsid w:val="001918B1"/>
    <w:rsid w:val="00191BAF"/>
    <w:rsid w:val="001A0C36"/>
    <w:rsid w:val="001E2DBF"/>
    <w:rsid w:val="001E5F23"/>
    <w:rsid w:val="001F3A64"/>
    <w:rsid w:val="001F4150"/>
    <w:rsid w:val="001F517E"/>
    <w:rsid w:val="00234AB8"/>
    <w:rsid w:val="00234B10"/>
    <w:rsid w:val="00237616"/>
    <w:rsid w:val="00262AEE"/>
    <w:rsid w:val="0028084F"/>
    <w:rsid w:val="0029715D"/>
    <w:rsid w:val="002D173D"/>
    <w:rsid w:val="002D396E"/>
    <w:rsid w:val="00302259"/>
    <w:rsid w:val="00311468"/>
    <w:rsid w:val="00332FAE"/>
    <w:rsid w:val="00335513"/>
    <w:rsid w:val="0036506D"/>
    <w:rsid w:val="003732A5"/>
    <w:rsid w:val="0038318E"/>
    <w:rsid w:val="003902CC"/>
    <w:rsid w:val="003B034C"/>
    <w:rsid w:val="003B2C36"/>
    <w:rsid w:val="003B362F"/>
    <w:rsid w:val="003C125D"/>
    <w:rsid w:val="003E26DB"/>
    <w:rsid w:val="003F489F"/>
    <w:rsid w:val="0040233B"/>
    <w:rsid w:val="00417663"/>
    <w:rsid w:val="00440980"/>
    <w:rsid w:val="004415D3"/>
    <w:rsid w:val="004731DD"/>
    <w:rsid w:val="00475208"/>
    <w:rsid w:val="004838CD"/>
    <w:rsid w:val="004B31ED"/>
    <w:rsid w:val="004C536E"/>
    <w:rsid w:val="004D0355"/>
    <w:rsid w:val="004E6224"/>
    <w:rsid w:val="004F419A"/>
    <w:rsid w:val="00516925"/>
    <w:rsid w:val="00523DBC"/>
    <w:rsid w:val="005319EE"/>
    <w:rsid w:val="005373B2"/>
    <w:rsid w:val="00552ABA"/>
    <w:rsid w:val="005641F2"/>
    <w:rsid w:val="00590417"/>
    <w:rsid w:val="00590BBC"/>
    <w:rsid w:val="005D2581"/>
    <w:rsid w:val="005E2668"/>
    <w:rsid w:val="005F138B"/>
    <w:rsid w:val="005F5BD7"/>
    <w:rsid w:val="00600C74"/>
    <w:rsid w:val="00600D6A"/>
    <w:rsid w:val="00617740"/>
    <w:rsid w:val="00655AE5"/>
    <w:rsid w:val="00666FF2"/>
    <w:rsid w:val="006C60E6"/>
    <w:rsid w:val="006D7FF1"/>
    <w:rsid w:val="006E1949"/>
    <w:rsid w:val="006F4CCE"/>
    <w:rsid w:val="006F5446"/>
    <w:rsid w:val="00704846"/>
    <w:rsid w:val="00715F6F"/>
    <w:rsid w:val="007258EE"/>
    <w:rsid w:val="007424F9"/>
    <w:rsid w:val="00751B42"/>
    <w:rsid w:val="00772775"/>
    <w:rsid w:val="00777E4A"/>
    <w:rsid w:val="00786109"/>
    <w:rsid w:val="00794D87"/>
    <w:rsid w:val="007C28C6"/>
    <w:rsid w:val="007C4A29"/>
    <w:rsid w:val="00802059"/>
    <w:rsid w:val="008309E0"/>
    <w:rsid w:val="00830B7C"/>
    <w:rsid w:val="0086035F"/>
    <w:rsid w:val="00861B3F"/>
    <w:rsid w:val="0089103E"/>
    <w:rsid w:val="0089710E"/>
    <w:rsid w:val="008B02A8"/>
    <w:rsid w:val="008B07B1"/>
    <w:rsid w:val="008C7F10"/>
    <w:rsid w:val="008D7C15"/>
    <w:rsid w:val="00903B53"/>
    <w:rsid w:val="00910A49"/>
    <w:rsid w:val="00914100"/>
    <w:rsid w:val="009309B5"/>
    <w:rsid w:val="00947B16"/>
    <w:rsid w:val="00954A32"/>
    <w:rsid w:val="009610FC"/>
    <w:rsid w:val="00964164"/>
    <w:rsid w:val="0097796E"/>
    <w:rsid w:val="00981B63"/>
    <w:rsid w:val="009860B2"/>
    <w:rsid w:val="0098677C"/>
    <w:rsid w:val="009955C2"/>
    <w:rsid w:val="009B211A"/>
    <w:rsid w:val="009B47D4"/>
    <w:rsid w:val="009F4818"/>
    <w:rsid w:val="00A07611"/>
    <w:rsid w:val="00A31323"/>
    <w:rsid w:val="00A436FF"/>
    <w:rsid w:val="00A62ED2"/>
    <w:rsid w:val="00A74E15"/>
    <w:rsid w:val="00A82AD7"/>
    <w:rsid w:val="00A83E0B"/>
    <w:rsid w:val="00AA7C56"/>
    <w:rsid w:val="00AD073B"/>
    <w:rsid w:val="00AD6F40"/>
    <w:rsid w:val="00B079AC"/>
    <w:rsid w:val="00B13361"/>
    <w:rsid w:val="00B15382"/>
    <w:rsid w:val="00B409EE"/>
    <w:rsid w:val="00B94797"/>
    <w:rsid w:val="00B9570D"/>
    <w:rsid w:val="00BA66A2"/>
    <w:rsid w:val="00BE3CE1"/>
    <w:rsid w:val="00C14B0E"/>
    <w:rsid w:val="00C3438B"/>
    <w:rsid w:val="00C402C2"/>
    <w:rsid w:val="00C55D85"/>
    <w:rsid w:val="00C57319"/>
    <w:rsid w:val="00C576D3"/>
    <w:rsid w:val="00C740D5"/>
    <w:rsid w:val="00C80597"/>
    <w:rsid w:val="00C860B5"/>
    <w:rsid w:val="00CD50FD"/>
    <w:rsid w:val="00CD751E"/>
    <w:rsid w:val="00CF3F4B"/>
    <w:rsid w:val="00D03D8F"/>
    <w:rsid w:val="00D20DA9"/>
    <w:rsid w:val="00D26A79"/>
    <w:rsid w:val="00D365DB"/>
    <w:rsid w:val="00D53D60"/>
    <w:rsid w:val="00D541D2"/>
    <w:rsid w:val="00D63EEC"/>
    <w:rsid w:val="00D70BDB"/>
    <w:rsid w:val="00D822E2"/>
    <w:rsid w:val="00D92453"/>
    <w:rsid w:val="00DA02C2"/>
    <w:rsid w:val="00DA1397"/>
    <w:rsid w:val="00DC1370"/>
    <w:rsid w:val="00DD5C35"/>
    <w:rsid w:val="00DD60F2"/>
    <w:rsid w:val="00E016D6"/>
    <w:rsid w:val="00E10D49"/>
    <w:rsid w:val="00E17821"/>
    <w:rsid w:val="00E3727D"/>
    <w:rsid w:val="00E610E6"/>
    <w:rsid w:val="00E6299D"/>
    <w:rsid w:val="00E75899"/>
    <w:rsid w:val="00E846DA"/>
    <w:rsid w:val="00EA03EF"/>
    <w:rsid w:val="00EA2C7E"/>
    <w:rsid w:val="00EC0D10"/>
    <w:rsid w:val="00EC3B07"/>
    <w:rsid w:val="00EC7FAB"/>
    <w:rsid w:val="00F00581"/>
    <w:rsid w:val="00F24165"/>
    <w:rsid w:val="00F24ADD"/>
    <w:rsid w:val="00F316AD"/>
    <w:rsid w:val="00F41D57"/>
    <w:rsid w:val="00F507E2"/>
    <w:rsid w:val="00F50E04"/>
    <w:rsid w:val="00F621FA"/>
    <w:rsid w:val="00F66F13"/>
    <w:rsid w:val="00F70A36"/>
    <w:rsid w:val="00F860ED"/>
    <w:rsid w:val="00FA1FB8"/>
    <w:rsid w:val="00FA6384"/>
    <w:rsid w:val="00FC2906"/>
    <w:rsid w:val="00FC3EFB"/>
    <w:rsid w:val="00FC4563"/>
    <w:rsid w:val="00FC4FA2"/>
    <w:rsid w:val="00FE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8CB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96416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CD751E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1E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A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ilditbe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AppData\Roaming\Microsoft\Templates\Minimalis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AEF643-7646-E844-85B1-FDCDA9C7B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C:\Users\brand\AppData\Roaming\Microsoft\Templates\Minimalist resume.dotx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2022-03-11T17:39:00Z</dcterms:created>
  <dcterms:modified xsi:type="dcterms:W3CDTF">2022-03-11T17:39:00Z</dcterms:modified>
</cp:coreProperties>
</file>